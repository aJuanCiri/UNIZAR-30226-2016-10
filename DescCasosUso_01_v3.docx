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F97" w:rsidRDefault="00BA2F97">
      <w:pPr>
        <w:pStyle w:val="normal0"/>
      </w:pPr>
      <w:r>
        <w:rPr>
          <w:b/>
        </w:rPr>
        <w:t>DESCRIPCIÓN DE LOS CASOS DE USO:</w:t>
      </w:r>
    </w:p>
    <w:p w:rsidR="00BA2F97" w:rsidRDefault="00BA2F97">
      <w:pPr>
        <w:pStyle w:val="normal0"/>
      </w:pPr>
    </w:p>
    <w:p w:rsidR="00BA2F97" w:rsidRDefault="00BA2F97">
      <w:pPr>
        <w:pStyle w:val="normal0"/>
      </w:pPr>
      <w:r>
        <w:rPr>
          <w:b/>
        </w:rPr>
        <w:t>Caso de uso “ver información de una película”:</w:t>
      </w:r>
    </w:p>
    <w:p w:rsidR="00BA2F97" w:rsidRDefault="00BA2F97">
      <w:pPr>
        <w:pStyle w:val="normal0"/>
        <w:numPr>
          <w:ilvl w:val="0"/>
          <w:numId w:val="4"/>
        </w:numPr>
        <w:ind w:hanging="360"/>
        <w:contextualSpacing/>
      </w:pPr>
      <w:r>
        <w:t>Flujo de eventos principal:</w:t>
      </w:r>
    </w:p>
    <w:p w:rsidR="00BA2F97" w:rsidRDefault="00BA2F97">
      <w:pPr>
        <w:pStyle w:val="normal0"/>
        <w:numPr>
          <w:ilvl w:val="0"/>
          <w:numId w:val="9"/>
        </w:numPr>
        <w:ind w:hanging="360"/>
        <w:contextualSpacing/>
      </w:pPr>
      <w:r>
        <w:t>El caso de uso se inicia cuando el usuario solicita mostrar la información de una película en concreto.</w:t>
      </w:r>
    </w:p>
    <w:p w:rsidR="00BA2F97" w:rsidRDefault="00BA2F97">
      <w:pPr>
        <w:pStyle w:val="normal0"/>
        <w:numPr>
          <w:ilvl w:val="0"/>
          <w:numId w:val="9"/>
        </w:numPr>
        <w:ind w:hanging="360"/>
        <w:contextualSpacing/>
      </w:pPr>
      <w:r>
        <w:t>El sistema muestra por pantalla la siguiente información de la película: nombre, director, duración, valoración media, fecha de estreno, categoría, tipo de público y sinopsis.</w:t>
      </w:r>
    </w:p>
    <w:p w:rsidR="00BA2F97" w:rsidRDefault="00BA2F97">
      <w:pPr>
        <w:pStyle w:val="normal0"/>
      </w:pPr>
      <w:r>
        <w:rPr>
          <w:b/>
        </w:rPr>
        <w:t>Caso de uso “añadir películas a su colección de pendientes”:</w:t>
      </w:r>
    </w:p>
    <w:p w:rsidR="00BA2F97" w:rsidRDefault="00BA2F97">
      <w:pPr>
        <w:pStyle w:val="normal0"/>
        <w:numPr>
          <w:ilvl w:val="0"/>
          <w:numId w:val="4"/>
        </w:numPr>
        <w:ind w:hanging="360"/>
        <w:contextualSpacing/>
      </w:pPr>
      <w:r>
        <w:t>Flujo de eventos principal:</w:t>
      </w:r>
    </w:p>
    <w:p w:rsidR="00BA2F97" w:rsidRDefault="00BA2F97">
      <w:pPr>
        <w:pStyle w:val="normal0"/>
        <w:numPr>
          <w:ilvl w:val="0"/>
          <w:numId w:val="13"/>
        </w:numPr>
        <w:ind w:hanging="360"/>
        <w:contextualSpacing/>
      </w:pPr>
      <w:r>
        <w:t>El caso de uso se inicia cuando el usuario solicita agregar una película a su colección de pendientes.</w:t>
      </w:r>
    </w:p>
    <w:p w:rsidR="00BA2F97" w:rsidRDefault="00BA2F97">
      <w:pPr>
        <w:pStyle w:val="normal0"/>
        <w:numPr>
          <w:ilvl w:val="0"/>
          <w:numId w:val="13"/>
        </w:numPr>
        <w:ind w:hanging="360"/>
        <w:contextualSpacing/>
      </w:pPr>
      <w:r>
        <w:t>El sistema guarda la nueva película en la colección de pendientes del usuario.</w:t>
      </w:r>
    </w:p>
    <w:p w:rsidR="00BA2F97" w:rsidRDefault="00BA2F97" w:rsidP="00376CC5">
      <w:pPr>
        <w:pStyle w:val="normal0"/>
      </w:pPr>
      <w:r>
        <w:rPr>
          <w:b/>
        </w:rPr>
        <w:t>Caso de uso “añadir películas a su colección de vistas”:</w:t>
      </w:r>
    </w:p>
    <w:p w:rsidR="00BA2F97" w:rsidRDefault="00BA2F97" w:rsidP="00376CC5">
      <w:pPr>
        <w:pStyle w:val="normal0"/>
        <w:numPr>
          <w:ilvl w:val="0"/>
          <w:numId w:val="4"/>
        </w:numPr>
        <w:ind w:hanging="360"/>
        <w:contextualSpacing/>
      </w:pPr>
      <w:r>
        <w:t>Flujo de eventos principal:</w:t>
      </w:r>
    </w:p>
    <w:p w:rsidR="00BA2F97" w:rsidRDefault="00BA2F97" w:rsidP="00376CC5">
      <w:pPr>
        <w:pStyle w:val="normal0"/>
        <w:numPr>
          <w:ilvl w:val="0"/>
          <w:numId w:val="13"/>
        </w:numPr>
        <w:ind w:hanging="360"/>
        <w:contextualSpacing/>
      </w:pPr>
      <w:r>
        <w:t>El caso de uso se inicia cuando el usuario solicita agregar una película a su colección de vistas.</w:t>
      </w:r>
    </w:p>
    <w:p w:rsidR="00BA2F97" w:rsidRDefault="00BA2F97" w:rsidP="00376CC5">
      <w:pPr>
        <w:pStyle w:val="normal0"/>
        <w:numPr>
          <w:ilvl w:val="0"/>
          <w:numId w:val="13"/>
        </w:numPr>
        <w:ind w:hanging="360"/>
        <w:contextualSpacing/>
      </w:pPr>
      <w:r>
        <w:t>El sistema guarda la nueva película en la colección de vistas del usuario.</w:t>
      </w:r>
    </w:p>
    <w:p w:rsidR="00BA2F97" w:rsidRDefault="00BA2F97">
      <w:pPr>
        <w:pStyle w:val="normal0"/>
      </w:pPr>
      <w:r>
        <w:rPr>
          <w:b/>
        </w:rPr>
        <w:t>Caso de uso “iniciar y cerrar sesión”:</w:t>
      </w:r>
    </w:p>
    <w:p w:rsidR="00BA2F97" w:rsidRDefault="00BA2F97">
      <w:pPr>
        <w:pStyle w:val="normal0"/>
        <w:numPr>
          <w:ilvl w:val="0"/>
          <w:numId w:val="15"/>
        </w:numPr>
        <w:ind w:hanging="360"/>
        <w:contextualSpacing/>
      </w:pPr>
      <w:r>
        <w:t>Flujo de eventos principal:</w:t>
      </w:r>
    </w:p>
    <w:p w:rsidR="00BA2F97" w:rsidRDefault="00BA2F97">
      <w:pPr>
        <w:pStyle w:val="normal0"/>
        <w:numPr>
          <w:ilvl w:val="0"/>
          <w:numId w:val="17"/>
        </w:numPr>
        <w:ind w:hanging="360"/>
        <w:contextualSpacing/>
      </w:pPr>
      <w:r>
        <w:t>El caso de uso comienza cuando el usuario solicita iniciar o cerrar sesión.</w:t>
      </w:r>
    </w:p>
    <w:p w:rsidR="00BA2F97" w:rsidRDefault="00BA2F97">
      <w:pPr>
        <w:pStyle w:val="normal0"/>
        <w:numPr>
          <w:ilvl w:val="0"/>
          <w:numId w:val="17"/>
        </w:numPr>
        <w:ind w:hanging="360"/>
        <w:contextualSpacing/>
      </w:pPr>
      <w:r>
        <w:t>En caso de iniciarse, el sistema solicita al usuario sus credenciales para autenticarse.</w:t>
      </w:r>
    </w:p>
    <w:p w:rsidR="00BA2F97" w:rsidRDefault="00BA2F97">
      <w:pPr>
        <w:pStyle w:val="normal0"/>
        <w:numPr>
          <w:ilvl w:val="0"/>
          <w:numId w:val="17"/>
        </w:numPr>
        <w:ind w:hanging="360"/>
        <w:contextualSpacing/>
      </w:pPr>
      <w:r>
        <w:t>El usuario introduce sus credenciales.</w:t>
      </w:r>
    </w:p>
    <w:p w:rsidR="00BA2F97" w:rsidRDefault="00BA2F97">
      <w:pPr>
        <w:pStyle w:val="normal0"/>
        <w:numPr>
          <w:ilvl w:val="0"/>
          <w:numId w:val="17"/>
        </w:numPr>
        <w:ind w:hanging="360"/>
        <w:contextualSpacing/>
      </w:pPr>
      <w:r>
        <w:t>El sistema los procesa y valida.</w:t>
      </w:r>
    </w:p>
    <w:p w:rsidR="00BA2F97" w:rsidRDefault="00BA2F97">
      <w:pPr>
        <w:pStyle w:val="normal0"/>
        <w:numPr>
          <w:ilvl w:val="0"/>
          <w:numId w:val="17"/>
        </w:numPr>
        <w:ind w:hanging="360"/>
        <w:contextualSpacing/>
      </w:pPr>
      <w:r>
        <w:t>El sistema completa el inicio o cierre de sesión.</w:t>
      </w:r>
    </w:p>
    <w:p w:rsidR="00BA2F97" w:rsidRDefault="00BA2F97">
      <w:pPr>
        <w:pStyle w:val="normal0"/>
        <w:numPr>
          <w:ilvl w:val="0"/>
          <w:numId w:val="6"/>
        </w:numPr>
        <w:ind w:hanging="360"/>
        <w:contextualSpacing/>
      </w:pPr>
      <w:r>
        <w:t>Flujo de eventos alternativo:</w:t>
      </w:r>
    </w:p>
    <w:p w:rsidR="00BA2F97" w:rsidRDefault="00BA2F97">
      <w:pPr>
        <w:pStyle w:val="normal0"/>
        <w:numPr>
          <w:ilvl w:val="0"/>
          <w:numId w:val="16"/>
        </w:numPr>
        <w:ind w:hanging="360"/>
        <w:contextualSpacing/>
      </w:pPr>
      <w:r>
        <w:t>El usuario introduce unas credenciales inválidas, y el sistema se los solicita de nuevo.</w:t>
      </w:r>
    </w:p>
    <w:p w:rsidR="00BA2F97" w:rsidRDefault="00BA2F97">
      <w:pPr>
        <w:pStyle w:val="normal0"/>
      </w:pPr>
      <w:r>
        <w:rPr>
          <w:b/>
        </w:rPr>
        <w:t>Caso de uso “borrar películas de su colección”:</w:t>
      </w:r>
    </w:p>
    <w:p w:rsidR="00BA2F97" w:rsidRDefault="00BA2F97">
      <w:pPr>
        <w:pStyle w:val="normal0"/>
        <w:numPr>
          <w:ilvl w:val="0"/>
          <w:numId w:val="20"/>
        </w:numPr>
        <w:ind w:hanging="360"/>
        <w:contextualSpacing/>
      </w:pPr>
      <w:r>
        <w:t>Flujo de eventos principal:</w:t>
      </w:r>
    </w:p>
    <w:p w:rsidR="00BA2F97" w:rsidRDefault="00BA2F97">
      <w:pPr>
        <w:pStyle w:val="normal0"/>
        <w:numPr>
          <w:ilvl w:val="0"/>
          <w:numId w:val="18"/>
        </w:numPr>
        <w:ind w:hanging="360"/>
        <w:contextualSpacing/>
      </w:pPr>
      <w:r>
        <w:t>El caso de uso comienza cuando el usuario solicita eliminar una película de su propia colección.</w:t>
      </w:r>
    </w:p>
    <w:p w:rsidR="00BA2F97" w:rsidRDefault="00BA2F97">
      <w:pPr>
        <w:pStyle w:val="normal0"/>
        <w:numPr>
          <w:ilvl w:val="0"/>
          <w:numId w:val="18"/>
        </w:numPr>
        <w:ind w:hanging="360"/>
        <w:contextualSpacing/>
      </w:pPr>
      <w:r>
        <w:t>El sistema le pide confirmación al usuario.</w:t>
      </w:r>
    </w:p>
    <w:p w:rsidR="00BA2F97" w:rsidRDefault="00BA2F97">
      <w:pPr>
        <w:pStyle w:val="normal0"/>
        <w:numPr>
          <w:ilvl w:val="0"/>
          <w:numId w:val="18"/>
        </w:numPr>
        <w:ind w:hanging="360"/>
        <w:contextualSpacing/>
      </w:pPr>
      <w:r>
        <w:t>El usuario acepta dicha confirmación.</w:t>
      </w:r>
    </w:p>
    <w:p w:rsidR="00BA2F97" w:rsidRDefault="00BA2F97">
      <w:pPr>
        <w:pStyle w:val="normal0"/>
        <w:numPr>
          <w:ilvl w:val="0"/>
          <w:numId w:val="18"/>
        </w:numPr>
        <w:ind w:hanging="360"/>
        <w:contextualSpacing/>
      </w:pPr>
      <w:r>
        <w:t>El sistema elimina la película de la lista del usuario.</w:t>
      </w:r>
    </w:p>
    <w:p w:rsidR="00BA2F97" w:rsidRDefault="00BA2F97">
      <w:pPr>
        <w:pStyle w:val="normal0"/>
      </w:pPr>
      <w:r>
        <w:rPr>
          <w:b/>
        </w:rPr>
        <w:t>Caso de uso “valorar una película”:</w:t>
      </w:r>
    </w:p>
    <w:p w:rsidR="00BA2F97" w:rsidRDefault="00BA2F97">
      <w:pPr>
        <w:pStyle w:val="normal0"/>
        <w:numPr>
          <w:ilvl w:val="0"/>
          <w:numId w:val="10"/>
        </w:numPr>
        <w:ind w:hanging="360"/>
        <w:contextualSpacing/>
      </w:pPr>
      <w:r>
        <w:t>Flujo de eventos principal:</w:t>
      </w:r>
    </w:p>
    <w:p w:rsidR="00BA2F97" w:rsidRDefault="00BA2F97">
      <w:pPr>
        <w:pStyle w:val="normal0"/>
        <w:numPr>
          <w:ilvl w:val="0"/>
          <w:numId w:val="14"/>
        </w:numPr>
        <w:ind w:hanging="360"/>
        <w:contextualSpacing/>
      </w:pPr>
      <w:r>
        <w:t>El caso de uso comienza cuando el usuario selecciona una valoración para una película en concreto.</w:t>
      </w:r>
    </w:p>
    <w:p w:rsidR="00BA2F97" w:rsidRDefault="00BA2F97">
      <w:pPr>
        <w:pStyle w:val="normal0"/>
        <w:numPr>
          <w:ilvl w:val="0"/>
          <w:numId w:val="14"/>
        </w:numPr>
        <w:ind w:hanging="360"/>
        <w:contextualSpacing/>
      </w:pPr>
      <w:r>
        <w:t>El sistema marca esa película como vista y muestra por pantalla la valoración seleccionada.</w:t>
      </w:r>
    </w:p>
    <w:p w:rsidR="00BA2F97" w:rsidRDefault="00BA2F97">
      <w:pPr>
        <w:pStyle w:val="normal0"/>
        <w:numPr>
          <w:ilvl w:val="0"/>
          <w:numId w:val="14"/>
        </w:numPr>
        <w:ind w:hanging="360"/>
        <w:contextualSpacing/>
      </w:pPr>
      <w:r>
        <w:t>El sistema recalcula la valoración media de la película, añadiendo la valoración del usuario.</w:t>
      </w:r>
    </w:p>
    <w:p w:rsidR="00BA2F97" w:rsidRDefault="00BA2F97">
      <w:pPr>
        <w:pStyle w:val="normal0"/>
      </w:pPr>
    </w:p>
    <w:p w:rsidR="00BA2F97" w:rsidRDefault="00BA2F97">
      <w:pPr>
        <w:pStyle w:val="normal0"/>
      </w:pPr>
    </w:p>
    <w:p w:rsidR="00BA2F97" w:rsidRDefault="00BA2F97">
      <w:pPr>
        <w:pStyle w:val="normal0"/>
      </w:pPr>
      <w:r>
        <w:rPr>
          <w:b/>
        </w:rPr>
        <w:t>Caso de uso “registrarse”:</w:t>
      </w:r>
    </w:p>
    <w:p w:rsidR="00BA2F97" w:rsidRDefault="00BA2F97">
      <w:pPr>
        <w:pStyle w:val="normal0"/>
        <w:numPr>
          <w:ilvl w:val="0"/>
          <w:numId w:val="5"/>
        </w:numPr>
        <w:ind w:hanging="360"/>
        <w:contextualSpacing/>
      </w:pPr>
      <w:r>
        <w:t>Flujo de eventos principal:</w:t>
      </w:r>
    </w:p>
    <w:p w:rsidR="00BA2F97" w:rsidRDefault="00BA2F97">
      <w:pPr>
        <w:pStyle w:val="normal0"/>
        <w:numPr>
          <w:ilvl w:val="0"/>
          <w:numId w:val="8"/>
        </w:numPr>
        <w:ind w:hanging="360"/>
        <w:contextualSpacing/>
      </w:pPr>
      <w:r>
        <w:t>El caso de uso comienza cuando el usuario solicita registrarse.</w:t>
      </w:r>
    </w:p>
    <w:p w:rsidR="00BA2F97" w:rsidRDefault="00BA2F97">
      <w:pPr>
        <w:pStyle w:val="normal0"/>
        <w:numPr>
          <w:ilvl w:val="0"/>
          <w:numId w:val="8"/>
        </w:numPr>
        <w:ind w:hanging="360"/>
        <w:contextualSpacing/>
      </w:pPr>
      <w:r>
        <w:t>El sistema muestra al usuario una nueva pantalla formada por varios campos, donde se espera que el usuario ponga su información personal.</w:t>
      </w:r>
    </w:p>
    <w:p w:rsidR="00BA2F97" w:rsidRDefault="00BA2F97">
      <w:pPr>
        <w:pStyle w:val="normal0"/>
        <w:numPr>
          <w:ilvl w:val="0"/>
          <w:numId w:val="8"/>
        </w:numPr>
        <w:ind w:hanging="360"/>
        <w:contextualSpacing/>
      </w:pPr>
      <w:r>
        <w:t>El usuario completa los campos con su información y sus credenciales para hacer inicios de sesión en el futuro.</w:t>
      </w:r>
    </w:p>
    <w:p w:rsidR="00BA2F97" w:rsidRDefault="00BA2F97">
      <w:pPr>
        <w:pStyle w:val="normal0"/>
        <w:numPr>
          <w:ilvl w:val="0"/>
          <w:numId w:val="8"/>
        </w:numPr>
        <w:ind w:hanging="360"/>
        <w:contextualSpacing/>
      </w:pPr>
      <w:r>
        <w:t>El sistema guarda esta información, y muestra al usuario un mensaje informando de un resultado de la operación satisfactorio.</w:t>
      </w:r>
    </w:p>
    <w:p w:rsidR="00BA2F97" w:rsidRDefault="00BA2F97" w:rsidP="00376CC5">
      <w:pPr>
        <w:pStyle w:val="normal0"/>
        <w:numPr>
          <w:ilvl w:val="0"/>
          <w:numId w:val="6"/>
        </w:numPr>
        <w:ind w:hanging="360"/>
        <w:contextualSpacing/>
      </w:pPr>
      <w:r>
        <w:t>Flujo de eventos alternativo:</w:t>
      </w:r>
    </w:p>
    <w:p w:rsidR="00BA2F97" w:rsidRDefault="00BA2F97" w:rsidP="00376CC5">
      <w:pPr>
        <w:pStyle w:val="normal0"/>
        <w:numPr>
          <w:ilvl w:val="0"/>
          <w:numId w:val="22"/>
        </w:numPr>
        <w:contextualSpacing/>
      </w:pPr>
      <w:r>
        <w:t>El usuario introduce un nombre de usuario que ya existe y el sistema le informa del error.</w:t>
      </w:r>
    </w:p>
    <w:p w:rsidR="00BA2F97" w:rsidRDefault="00BA2F97">
      <w:pPr>
        <w:pStyle w:val="normal0"/>
      </w:pPr>
      <w:r>
        <w:rPr>
          <w:b/>
        </w:rPr>
        <w:t>Caso de uso “listar películas por título”:</w:t>
      </w:r>
    </w:p>
    <w:p w:rsidR="00BA2F97" w:rsidRDefault="00BA2F97">
      <w:pPr>
        <w:pStyle w:val="normal0"/>
        <w:numPr>
          <w:ilvl w:val="0"/>
          <w:numId w:val="3"/>
        </w:numPr>
        <w:ind w:hanging="360"/>
        <w:contextualSpacing/>
      </w:pPr>
      <w:r>
        <w:t>Flujo de eventos principal:</w:t>
      </w:r>
    </w:p>
    <w:p w:rsidR="00BA2F97" w:rsidRDefault="00BA2F97">
      <w:pPr>
        <w:pStyle w:val="normal0"/>
        <w:numPr>
          <w:ilvl w:val="0"/>
          <w:numId w:val="11"/>
        </w:numPr>
        <w:ind w:hanging="360"/>
        <w:contextualSpacing/>
      </w:pPr>
      <w:r>
        <w:t>El caso de uso comienza cuando el usuario solicita que se muestren por pantalla las películas del sistema según un título dado.</w:t>
      </w:r>
    </w:p>
    <w:p w:rsidR="00BA2F97" w:rsidRDefault="00BA2F97" w:rsidP="00376CC5">
      <w:pPr>
        <w:pStyle w:val="normal0"/>
        <w:numPr>
          <w:ilvl w:val="0"/>
          <w:numId w:val="11"/>
        </w:numPr>
        <w:ind w:hanging="360"/>
        <w:contextualSpacing/>
      </w:pPr>
      <w:r>
        <w:t>El sistema las muestra por pantalla.</w:t>
      </w:r>
    </w:p>
    <w:p w:rsidR="00BA2F97" w:rsidRDefault="00BA2F97" w:rsidP="00376CC5">
      <w:pPr>
        <w:pStyle w:val="normal0"/>
      </w:pPr>
      <w:r>
        <w:rPr>
          <w:b/>
        </w:rPr>
        <w:t>Caso de uso “listar películas por género”:</w:t>
      </w:r>
    </w:p>
    <w:p w:rsidR="00BA2F97" w:rsidRDefault="00BA2F97" w:rsidP="00376CC5">
      <w:pPr>
        <w:pStyle w:val="normal0"/>
        <w:numPr>
          <w:ilvl w:val="0"/>
          <w:numId w:val="3"/>
        </w:numPr>
        <w:ind w:hanging="360"/>
        <w:contextualSpacing/>
      </w:pPr>
      <w:r>
        <w:t>Flujo de eventos principal:</w:t>
      </w:r>
    </w:p>
    <w:p w:rsidR="00BA2F97" w:rsidRDefault="00BA2F97" w:rsidP="00376CC5">
      <w:pPr>
        <w:pStyle w:val="normal0"/>
        <w:ind w:left="1440" w:hanging="360"/>
        <w:contextualSpacing/>
      </w:pPr>
      <w:r>
        <w:t>1)</w:t>
      </w:r>
      <w:r>
        <w:tab/>
        <w:t>El caso de uso comienza cuando el usuario solicita que se muestren por pantalla las películas del sistema según un género dado.</w:t>
      </w:r>
    </w:p>
    <w:p w:rsidR="00BA2F97" w:rsidRDefault="00BA2F97" w:rsidP="00376CC5">
      <w:pPr>
        <w:pStyle w:val="normal0"/>
        <w:numPr>
          <w:ilvl w:val="0"/>
          <w:numId w:val="22"/>
        </w:numPr>
        <w:contextualSpacing/>
      </w:pPr>
      <w:r>
        <w:t>El sistema las muestra por pantalla.</w:t>
      </w:r>
    </w:p>
    <w:p w:rsidR="00BA2F97" w:rsidRDefault="00BA2F97" w:rsidP="00376CC5">
      <w:pPr>
        <w:pStyle w:val="normal0"/>
      </w:pPr>
      <w:r>
        <w:rPr>
          <w:b/>
        </w:rPr>
        <w:t>Caso de uso “listar películas por valoración media”:</w:t>
      </w:r>
    </w:p>
    <w:p w:rsidR="00BA2F97" w:rsidRDefault="00BA2F97" w:rsidP="00376CC5">
      <w:pPr>
        <w:pStyle w:val="normal0"/>
        <w:numPr>
          <w:ilvl w:val="0"/>
          <w:numId w:val="3"/>
        </w:numPr>
        <w:ind w:hanging="360"/>
        <w:contextualSpacing/>
      </w:pPr>
      <w:r>
        <w:t>Flujo de eventos principal:</w:t>
      </w:r>
    </w:p>
    <w:p w:rsidR="00BA2F97" w:rsidRDefault="00BA2F97" w:rsidP="00376CC5">
      <w:pPr>
        <w:pStyle w:val="normal0"/>
        <w:numPr>
          <w:ilvl w:val="0"/>
          <w:numId w:val="23"/>
        </w:numPr>
        <w:contextualSpacing/>
      </w:pPr>
      <w:r>
        <w:t>El caso de uso comienza cuando el usuario solicita que se muestren por pantalla las películas del sistema según su valoración media.</w:t>
      </w:r>
    </w:p>
    <w:p w:rsidR="00BA2F97" w:rsidRDefault="00BA2F97" w:rsidP="00376CC5">
      <w:pPr>
        <w:pStyle w:val="normal0"/>
        <w:numPr>
          <w:ilvl w:val="0"/>
          <w:numId w:val="23"/>
        </w:numPr>
        <w:contextualSpacing/>
      </w:pPr>
      <w:r>
        <w:t>El sistema las muestra por pantalla.</w:t>
      </w:r>
    </w:p>
    <w:p w:rsidR="00BA2F97" w:rsidRDefault="00BA2F97" w:rsidP="00376CC5">
      <w:pPr>
        <w:pStyle w:val="normal0"/>
      </w:pPr>
      <w:r>
        <w:rPr>
          <w:b/>
        </w:rPr>
        <w:t>Caso de uso “listar películas por público destino”:</w:t>
      </w:r>
    </w:p>
    <w:p w:rsidR="00BA2F97" w:rsidRDefault="00BA2F97" w:rsidP="00376CC5">
      <w:pPr>
        <w:pStyle w:val="normal0"/>
        <w:numPr>
          <w:ilvl w:val="0"/>
          <w:numId w:val="3"/>
        </w:numPr>
        <w:ind w:hanging="360"/>
        <w:contextualSpacing/>
      </w:pPr>
      <w:r>
        <w:t>Flujo de eventos principal:</w:t>
      </w:r>
    </w:p>
    <w:p w:rsidR="00BA2F97" w:rsidRDefault="00BA2F97" w:rsidP="001B3D41">
      <w:pPr>
        <w:pStyle w:val="normal0"/>
        <w:numPr>
          <w:ilvl w:val="0"/>
          <w:numId w:val="24"/>
        </w:numPr>
        <w:contextualSpacing/>
      </w:pPr>
      <w:r>
        <w:t>El caso de uso comienza cuando el usuario solicita que se muestren por pantalla las películas del sistema según el público destino.</w:t>
      </w:r>
    </w:p>
    <w:p w:rsidR="00BA2F97" w:rsidRDefault="00BA2F97" w:rsidP="00376CC5">
      <w:pPr>
        <w:pStyle w:val="normal0"/>
        <w:numPr>
          <w:ilvl w:val="0"/>
          <w:numId w:val="24"/>
        </w:numPr>
        <w:contextualSpacing/>
      </w:pPr>
      <w:r>
        <w:t>El sistema las muestra por pantalla.</w:t>
      </w:r>
    </w:p>
    <w:p w:rsidR="00BA2F97" w:rsidRDefault="00BA2F97" w:rsidP="00376CC5">
      <w:pPr>
        <w:pStyle w:val="normal0"/>
      </w:pPr>
      <w:r>
        <w:rPr>
          <w:b/>
        </w:rPr>
        <w:t>Caso de uso “listar películas por fecha de estreno”:</w:t>
      </w:r>
    </w:p>
    <w:p w:rsidR="00BA2F97" w:rsidRDefault="00BA2F97" w:rsidP="00376CC5">
      <w:pPr>
        <w:pStyle w:val="normal0"/>
        <w:numPr>
          <w:ilvl w:val="0"/>
          <w:numId w:val="3"/>
        </w:numPr>
        <w:ind w:hanging="360"/>
        <w:contextualSpacing/>
      </w:pPr>
      <w:r>
        <w:t>Flujo de eventos principal:</w:t>
      </w:r>
    </w:p>
    <w:p w:rsidR="00BA2F97" w:rsidRDefault="00BA2F97" w:rsidP="001B3D41">
      <w:pPr>
        <w:pStyle w:val="normal0"/>
        <w:numPr>
          <w:ilvl w:val="0"/>
          <w:numId w:val="25"/>
        </w:numPr>
        <w:contextualSpacing/>
      </w:pPr>
      <w:r>
        <w:t>El caso de uso comienza cuando el usuario solicita que se muestren por pantalla las películas del sistema según su fecha de estreno.</w:t>
      </w:r>
    </w:p>
    <w:p w:rsidR="00BA2F97" w:rsidRDefault="00BA2F97" w:rsidP="00376CC5">
      <w:pPr>
        <w:pStyle w:val="normal0"/>
        <w:numPr>
          <w:ilvl w:val="0"/>
          <w:numId w:val="25"/>
        </w:numPr>
        <w:contextualSpacing/>
      </w:pPr>
      <w:r>
        <w:t>El sistema las muestra por pantalla.</w:t>
      </w:r>
    </w:p>
    <w:sectPr w:rsidR="00BA2F97" w:rsidSect="007361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BFB"/>
    <w:multiLevelType w:val="hybridMultilevel"/>
    <w:tmpl w:val="A6767814"/>
    <w:lvl w:ilvl="0" w:tplc="AFC22DB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045E478C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2">
    <w:nsid w:val="077E27E2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3">
    <w:nsid w:val="07AA24C9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0B487D15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5">
    <w:nsid w:val="10677300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11E24BD8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184127C3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20453618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29C11A05"/>
    <w:multiLevelType w:val="hybridMultilevel"/>
    <w:tmpl w:val="F6BC37C4"/>
    <w:lvl w:ilvl="0" w:tplc="B768A0C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0">
    <w:nsid w:val="2A9B2D92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2FA04DBE"/>
    <w:multiLevelType w:val="hybridMultilevel"/>
    <w:tmpl w:val="C6203BB6"/>
    <w:lvl w:ilvl="0" w:tplc="8A6495D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2">
    <w:nsid w:val="30C54149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3BDB0EB5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41FD52F0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15">
    <w:nsid w:val="4FAA669E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16">
    <w:nsid w:val="5577074E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17">
    <w:nsid w:val="5CAF5F7F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18">
    <w:nsid w:val="5D3B5CF6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19">
    <w:nsid w:val="5E72744B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20">
    <w:nsid w:val="62215F1D"/>
    <w:multiLevelType w:val="hybridMultilevel"/>
    <w:tmpl w:val="9E8E5626"/>
    <w:lvl w:ilvl="0" w:tplc="1100757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1">
    <w:nsid w:val="65606F8A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abstractNum w:abstractNumId="22">
    <w:nsid w:val="659A1855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nsid w:val="72075483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nsid w:val="792E2E7F"/>
    <w:multiLevelType w:val="multilevel"/>
    <w:tmpl w:val="FFFFFFFF"/>
    <w:lvl w:ilvl="0">
      <w:start w:val="1"/>
      <w:numFmt w:val="decimal"/>
      <w:lvlText w:val="%1)"/>
      <w:lvlJc w:val="left"/>
      <w:pPr>
        <w:ind w:left="1440" w:firstLine="1080"/>
      </w:pPr>
      <w:rPr>
        <w:rFonts w:cs="Times New Roman"/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rFonts w:cs="Times New Roman"/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rFonts w:cs="Times New Roman"/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rFonts w:cs="Times New Roman"/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rFonts w:cs="Times New Roman"/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cs="Times New Roman"/>
        <w:u w:val="none"/>
      </w:r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5"/>
  </w:num>
  <w:num w:numId="5">
    <w:abstractNumId w:val="8"/>
  </w:num>
  <w:num w:numId="6">
    <w:abstractNumId w:val="23"/>
  </w:num>
  <w:num w:numId="7">
    <w:abstractNumId w:val="21"/>
  </w:num>
  <w:num w:numId="8">
    <w:abstractNumId w:val="18"/>
  </w:num>
  <w:num w:numId="9">
    <w:abstractNumId w:val="1"/>
  </w:num>
  <w:num w:numId="10">
    <w:abstractNumId w:val="6"/>
  </w:num>
  <w:num w:numId="11">
    <w:abstractNumId w:val="19"/>
  </w:num>
  <w:num w:numId="12">
    <w:abstractNumId w:val="10"/>
  </w:num>
  <w:num w:numId="13">
    <w:abstractNumId w:val="2"/>
  </w:num>
  <w:num w:numId="14">
    <w:abstractNumId w:val="14"/>
  </w:num>
  <w:num w:numId="15">
    <w:abstractNumId w:val="3"/>
  </w:num>
  <w:num w:numId="16">
    <w:abstractNumId w:val="24"/>
  </w:num>
  <w:num w:numId="17">
    <w:abstractNumId w:val="4"/>
  </w:num>
  <w:num w:numId="18">
    <w:abstractNumId w:val="17"/>
  </w:num>
  <w:num w:numId="19">
    <w:abstractNumId w:val="22"/>
  </w:num>
  <w:num w:numId="20">
    <w:abstractNumId w:val="13"/>
  </w:num>
  <w:num w:numId="21">
    <w:abstractNumId w:val="16"/>
  </w:num>
  <w:num w:numId="22">
    <w:abstractNumId w:val="9"/>
  </w:num>
  <w:num w:numId="23">
    <w:abstractNumId w:val="20"/>
  </w:num>
  <w:num w:numId="24">
    <w:abstractNumId w:val="11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61A9"/>
    <w:rsid w:val="001B3D41"/>
    <w:rsid w:val="003203E5"/>
    <w:rsid w:val="00376CC5"/>
    <w:rsid w:val="00387D86"/>
    <w:rsid w:val="007361A9"/>
    <w:rsid w:val="0088486D"/>
    <w:rsid w:val="00925CFA"/>
    <w:rsid w:val="00BA2F97"/>
    <w:rsid w:val="00DE16A4"/>
    <w:rsid w:val="00DE2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86"/>
    <w:pPr>
      <w:spacing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7361A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7361A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7361A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7361A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7361A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7361A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color w:val="000000"/>
    </w:rPr>
  </w:style>
  <w:style w:type="paragraph" w:customStyle="1" w:styleId="normal0">
    <w:name w:val="normal"/>
    <w:uiPriority w:val="99"/>
    <w:rsid w:val="007361A9"/>
    <w:pPr>
      <w:spacing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7361A9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7361A9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</Pages>
  <Words>599</Words>
  <Characters>3297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USUARIO</cp:lastModifiedBy>
  <cp:revision>3</cp:revision>
  <dcterms:created xsi:type="dcterms:W3CDTF">2016-03-18T22:41:00Z</dcterms:created>
  <dcterms:modified xsi:type="dcterms:W3CDTF">2016-03-19T07:51:00Z</dcterms:modified>
</cp:coreProperties>
</file>